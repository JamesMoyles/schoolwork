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044D17" w:rsidRDefault="00044D17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Types of Operating System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275DD3" w:rsidRDefault="006A30CC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-1136015</wp:posOffset>
            </wp:positionV>
            <wp:extent cx="1390650" cy="295275"/>
            <wp:effectExtent l="0" t="0" r="0" b="9525"/>
            <wp:wrapSquare wrapText="bothSides"/>
            <wp:docPr id="14" name="Picture 14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-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623" w:rsidRPr="00CB5623" w:rsidRDefault="00CB5623" w:rsidP="00CB5623">
      <w:pPr>
        <w:autoSpaceDE w:val="0"/>
        <w:autoSpaceDN w:val="0"/>
        <w:adjustRightInd w:val="0"/>
        <w:jc w:val="center"/>
        <w:rPr>
          <w:rFonts w:ascii="Tahoma" w:hAnsi="Tahoma" w:cs="Tahoma"/>
          <w:b/>
          <w:lang w:val="en-US"/>
        </w:rPr>
      </w:pPr>
    </w:p>
    <w:p w:rsidR="00CB5623" w:rsidRPr="00CB5623" w:rsidRDefault="00CB5623" w:rsidP="00CB5623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 xml:space="preserve">1a. What is meant by a ‘multi-tasking operating system’? </w:t>
            </w:r>
          </w:p>
          <w:p w:rsidR="00CB5623" w:rsidRPr="00CB5623" w:rsidRDefault="002B435F" w:rsidP="002B435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One that either completes tasks simultaneously in the case that it has more than one core or one that gives off the illusion that it does complete tasks simultaneously</w:t>
            </w:r>
          </w:p>
        </w:tc>
      </w:tr>
    </w:tbl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>1b. Give two examples of multi-tasking operating systems</w:t>
            </w:r>
          </w:p>
          <w:p w:rsidR="00CB562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Linux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98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XP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Vista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7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8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10</w:t>
            </w:r>
          </w:p>
          <w:p w:rsidR="00ED7763" w:rsidRDefault="00ED7763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 11</w:t>
            </w:r>
          </w:p>
          <w:p w:rsidR="00ED7763" w:rsidRPr="00ED7763" w:rsidRDefault="00ED7763" w:rsidP="00ED77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Android</w:t>
            </w: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 xml:space="preserve">2a. What is meant by a ‘multi-user operating system’? </w:t>
            </w:r>
          </w:p>
          <w:p w:rsidR="00CB5623" w:rsidRPr="00CB5623" w:rsidRDefault="00ED7763" w:rsidP="00ED77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One in which many users can use a central powerful mainframe which can process very quickly</w:t>
            </w:r>
            <w:bookmarkStart w:id="0" w:name="_GoBack"/>
            <w:bookmarkEnd w:id="0"/>
          </w:p>
        </w:tc>
      </w:tr>
    </w:tbl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>2b. List three tasks performed by a multi-user operating system</w:t>
            </w: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  <w:p w:rsidR="00CB5623" w:rsidRPr="00CB5623" w:rsidRDefault="00CB5623" w:rsidP="00CB5623">
            <w:pPr>
              <w:spacing w:before="100" w:beforeAutospacing="1" w:after="100" w:afterAutospacing="1"/>
              <w:textAlignment w:val="baseline"/>
              <w:rPr>
                <w:rFonts w:ascii="Tahoma" w:hAnsi="Tahoma" w:cs="Tahoma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 xml:space="preserve">3a. What is meant by a ‘distributed operating system’? </w:t>
            </w: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  <w:p w:rsidR="00CB5623" w:rsidRPr="00CB5623" w:rsidRDefault="00CB5623" w:rsidP="00853269">
            <w:pPr>
              <w:spacing w:before="100" w:beforeAutospacing="1" w:after="100" w:afterAutospacing="1"/>
              <w:textAlignment w:val="baseline"/>
              <w:rPr>
                <w:rFonts w:ascii="Tahoma" w:hAnsi="Tahoma" w:cs="Tahoma"/>
                <w:lang w:val="en-US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p w:rsidR="00CB5623" w:rsidRPr="00CB5623" w:rsidRDefault="00CB5623" w:rsidP="00CB5623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Default="00CB5623" w:rsidP="00CB5623">
            <w:pPr>
              <w:rPr>
                <w:rFonts w:ascii="Tahoma" w:hAnsi="Tahoma" w:cs="Tahoma"/>
              </w:rPr>
            </w:pPr>
            <w:r w:rsidRPr="00CB5623">
              <w:rPr>
                <w:rFonts w:ascii="Tahoma" w:hAnsi="Tahoma" w:cs="Tahoma"/>
                <w:lang w:val="en-US"/>
              </w:rPr>
              <w:t>3b. Give an example where a distributed operating system might be used</w:t>
            </w:r>
          </w:p>
          <w:p w:rsidR="00CB5623" w:rsidRPr="00CB5623" w:rsidRDefault="00CB5623" w:rsidP="00853269">
            <w:pPr>
              <w:spacing w:before="100" w:beforeAutospacing="1" w:after="100" w:afterAutospacing="1"/>
              <w:textAlignment w:val="baseline"/>
              <w:rPr>
                <w:rFonts w:ascii="Tahoma" w:hAnsi="Tahoma" w:cs="Tahoma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 xml:space="preserve">4a. What is meant by a ‘real-time operating system’? </w:t>
            </w: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>4b. Give an example where a real-time operating system might be used</w:t>
            </w:r>
          </w:p>
          <w:p w:rsidR="00CB5623" w:rsidRPr="00CB5623" w:rsidRDefault="00CB5623" w:rsidP="00853269">
            <w:pPr>
              <w:spacing w:before="100" w:beforeAutospacing="1" w:after="100" w:afterAutospacing="1"/>
              <w:textAlignment w:val="baseline"/>
              <w:rPr>
                <w:rFonts w:ascii="Tahoma" w:hAnsi="Tahoma" w:cs="Tahoma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 xml:space="preserve">5a. What is meant by an ‘embedded operating system’? </w:t>
            </w: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CB5623" w:rsidRPr="00CB5623" w:rsidTr="00853269">
        <w:tc>
          <w:tcPr>
            <w:tcW w:w="9522" w:type="dxa"/>
            <w:shd w:val="clear" w:color="auto" w:fill="auto"/>
          </w:tcPr>
          <w:p w:rsidR="00CB5623" w:rsidRPr="00CB5623" w:rsidRDefault="00CB5623" w:rsidP="00853269">
            <w:pPr>
              <w:rPr>
                <w:rFonts w:ascii="Tahoma" w:hAnsi="Tahoma" w:cs="Tahoma"/>
                <w:lang w:val="en-US"/>
              </w:rPr>
            </w:pPr>
            <w:r w:rsidRPr="00CB5623">
              <w:rPr>
                <w:rFonts w:ascii="Tahoma" w:hAnsi="Tahoma" w:cs="Tahoma"/>
                <w:lang w:val="en-US"/>
              </w:rPr>
              <w:t>5b. Give an example where an embedded operating system might be used</w:t>
            </w:r>
          </w:p>
          <w:p w:rsidR="00CB5623" w:rsidRPr="00CB5623" w:rsidRDefault="00CB5623" w:rsidP="00853269">
            <w:pPr>
              <w:spacing w:before="100" w:beforeAutospacing="1" w:after="100" w:afterAutospacing="1"/>
              <w:textAlignment w:val="baseline"/>
              <w:rPr>
                <w:rFonts w:ascii="Tahoma" w:hAnsi="Tahoma" w:cs="Tahoma"/>
              </w:rPr>
            </w:pPr>
          </w:p>
        </w:tc>
      </w:tr>
    </w:tbl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rPr>
          <w:rFonts w:ascii="Tahoma" w:hAnsi="Tahoma" w:cs="Tahoma"/>
        </w:rPr>
      </w:pPr>
    </w:p>
    <w:p w:rsidR="00CB5623" w:rsidRPr="00CB5623" w:rsidRDefault="00CB5623" w:rsidP="00CB5623">
      <w:pPr>
        <w:rPr>
          <w:rFonts w:ascii="Tahoma" w:hAnsi="Tahoma" w:cs="Tahoma"/>
        </w:rPr>
      </w:pPr>
    </w:p>
    <w:p w:rsidR="009B3176" w:rsidRDefault="009B3176" w:rsidP="00CB5623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sectPr w:rsidR="009B3176" w:rsidSect="00AF691D">
      <w:footerReference w:type="even" r:id="rId8"/>
      <w:footerReference w:type="default" r:id="rId9"/>
      <w:footerReference w:type="first" r:id="rId10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D8" w:rsidRDefault="00E875D8">
      <w:r>
        <w:separator/>
      </w:r>
    </w:p>
  </w:endnote>
  <w:endnote w:type="continuationSeparator" w:id="0">
    <w:p w:rsidR="00E875D8" w:rsidRDefault="00E8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7763">
      <w:rPr>
        <w:rStyle w:val="PageNumber"/>
        <w:noProof/>
      </w:rPr>
      <w:t>2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2B" w:rsidRPr="005B472B" w:rsidRDefault="005B472B" w:rsidP="005B472B">
    <w:pPr>
      <w:pStyle w:val="Footer"/>
      <w:jc w:val="center"/>
      <w:rPr>
        <w:sz w:val="20"/>
        <w:szCs w:val="20"/>
      </w:rPr>
    </w:pPr>
    <w:r w:rsidRPr="005B472B">
      <w:rPr>
        <w:sz w:val="20"/>
        <w:szCs w:val="20"/>
      </w:rPr>
      <w:t xml:space="preserve">© </w:t>
    </w:r>
    <w:hyperlink r:id="rId1" w:history="1">
      <w:r w:rsidRPr="005B472B">
        <w:rPr>
          <w:rStyle w:val="Hyperlink"/>
          <w:rFonts w:ascii="Times New Roman" w:hAnsi="Times New Roman"/>
          <w:sz w:val="20"/>
          <w:szCs w:val="20"/>
        </w:rPr>
        <w:t>www.teach-ict.com</w:t>
      </w:r>
    </w:hyperlink>
    <w:r w:rsidRPr="005B472B">
      <w:rPr>
        <w:sz w:val="20"/>
        <w:szCs w:val="20"/>
      </w:rP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D8" w:rsidRDefault="00E875D8">
      <w:r>
        <w:separator/>
      </w:r>
    </w:p>
  </w:footnote>
  <w:footnote w:type="continuationSeparator" w:id="0">
    <w:p w:rsidR="00E875D8" w:rsidRDefault="00E8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D53436"/>
    <w:multiLevelType w:val="hybridMultilevel"/>
    <w:tmpl w:val="7436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E8"/>
    <w:rsid w:val="00003928"/>
    <w:rsid w:val="00003B61"/>
    <w:rsid w:val="00013DF1"/>
    <w:rsid w:val="00021B72"/>
    <w:rsid w:val="000225E8"/>
    <w:rsid w:val="00032DA5"/>
    <w:rsid w:val="00044D17"/>
    <w:rsid w:val="00054D71"/>
    <w:rsid w:val="00081947"/>
    <w:rsid w:val="000A465E"/>
    <w:rsid w:val="000D2B77"/>
    <w:rsid w:val="000D4637"/>
    <w:rsid w:val="000E48D6"/>
    <w:rsid w:val="00103C0D"/>
    <w:rsid w:val="0010672F"/>
    <w:rsid w:val="001873AC"/>
    <w:rsid w:val="00190A60"/>
    <w:rsid w:val="001A7D2F"/>
    <w:rsid w:val="001C35C6"/>
    <w:rsid w:val="001C3FDD"/>
    <w:rsid w:val="001D6784"/>
    <w:rsid w:val="001E01BF"/>
    <w:rsid w:val="0024070B"/>
    <w:rsid w:val="00247B97"/>
    <w:rsid w:val="00251234"/>
    <w:rsid w:val="00255A14"/>
    <w:rsid w:val="00263CF8"/>
    <w:rsid w:val="00275DD3"/>
    <w:rsid w:val="002A6651"/>
    <w:rsid w:val="002B435F"/>
    <w:rsid w:val="002D3465"/>
    <w:rsid w:val="00343A29"/>
    <w:rsid w:val="00351D52"/>
    <w:rsid w:val="0039498F"/>
    <w:rsid w:val="003B5B83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79B4"/>
    <w:rsid w:val="005C4CCD"/>
    <w:rsid w:val="005C7410"/>
    <w:rsid w:val="005C788A"/>
    <w:rsid w:val="005D0D2A"/>
    <w:rsid w:val="005E0102"/>
    <w:rsid w:val="00616253"/>
    <w:rsid w:val="006410F1"/>
    <w:rsid w:val="006A30CC"/>
    <w:rsid w:val="006B6C61"/>
    <w:rsid w:val="006C18DD"/>
    <w:rsid w:val="006C6E5C"/>
    <w:rsid w:val="00725713"/>
    <w:rsid w:val="00725CD6"/>
    <w:rsid w:val="00733DF5"/>
    <w:rsid w:val="00741DE6"/>
    <w:rsid w:val="007431A7"/>
    <w:rsid w:val="00744785"/>
    <w:rsid w:val="0077096F"/>
    <w:rsid w:val="00775C58"/>
    <w:rsid w:val="00785657"/>
    <w:rsid w:val="007A2B97"/>
    <w:rsid w:val="007C035A"/>
    <w:rsid w:val="007D162C"/>
    <w:rsid w:val="00844E72"/>
    <w:rsid w:val="008D3A46"/>
    <w:rsid w:val="008D6AB3"/>
    <w:rsid w:val="00914A78"/>
    <w:rsid w:val="00927E7A"/>
    <w:rsid w:val="009344FB"/>
    <w:rsid w:val="00935D31"/>
    <w:rsid w:val="00954FB1"/>
    <w:rsid w:val="00962465"/>
    <w:rsid w:val="009B0FAD"/>
    <w:rsid w:val="009B3176"/>
    <w:rsid w:val="009B6BC2"/>
    <w:rsid w:val="009C2413"/>
    <w:rsid w:val="009E0AF1"/>
    <w:rsid w:val="009E47A9"/>
    <w:rsid w:val="00A15D9F"/>
    <w:rsid w:val="00A161A7"/>
    <w:rsid w:val="00A302C2"/>
    <w:rsid w:val="00A3229A"/>
    <w:rsid w:val="00A84762"/>
    <w:rsid w:val="00A84D7E"/>
    <w:rsid w:val="00A86002"/>
    <w:rsid w:val="00AB75B8"/>
    <w:rsid w:val="00AE61E3"/>
    <w:rsid w:val="00AF691D"/>
    <w:rsid w:val="00B03067"/>
    <w:rsid w:val="00B20468"/>
    <w:rsid w:val="00B30651"/>
    <w:rsid w:val="00B6501E"/>
    <w:rsid w:val="00B67A99"/>
    <w:rsid w:val="00B873BD"/>
    <w:rsid w:val="00B97F97"/>
    <w:rsid w:val="00BB3761"/>
    <w:rsid w:val="00BC05E1"/>
    <w:rsid w:val="00BC07A3"/>
    <w:rsid w:val="00BC6695"/>
    <w:rsid w:val="00BF7A9E"/>
    <w:rsid w:val="00C37A7D"/>
    <w:rsid w:val="00C41B6B"/>
    <w:rsid w:val="00C437C4"/>
    <w:rsid w:val="00C700F5"/>
    <w:rsid w:val="00CA4143"/>
    <w:rsid w:val="00CA555C"/>
    <w:rsid w:val="00CB5623"/>
    <w:rsid w:val="00CB6151"/>
    <w:rsid w:val="00CC077F"/>
    <w:rsid w:val="00CD7254"/>
    <w:rsid w:val="00CE5699"/>
    <w:rsid w:val="00CE6C80"/>
    <w:rsid w:val="00CF43CE"/>
    <w:rsid w:val="00CF576C"/>
    <w:rsid w:val="00D02778"/>
    <w:rsid w:val="00D34D96"/>
    <w:rsid w:val="00D922CA"/>
    <w:rsid w:val="00DA5A9A"/>
    <w:rsid w:val="00DC17BF"/>
    <w:rsid w:val="00E01185"/>
    <w:rsid w:val="00E1188B"/>
    <w:rsid w:val="00E53AC9"/>
    <w:rsid w:val="00E55084"/>
    <w:rsid w:val="00E639AC"/>
    <w:rsid w:val="00E66614"/>
    <w:rsid w:val="00E875D8"/>
    <w:rsid w:val="00E91142"/>
    <w:rsid w:val="00E94FB3"/>
    <w:rsid w:val="00EA5AB2"/>
    <w:rsid w:val="00EC23E0"/>
    <w:rsid w:val="00ED7763"/>
    <w:rsid w:val="00EF422B"/>
    <w:rsid w:val="00EF5D0B"/>
    <w:rsid w:val="00F11EF4"/>
    <w:rsid w:val="00F61B3A"/>
    <w:rsid w:val="00F863D8"/>
    <w:rsid w:val="00F871AF"/>
    <w:rsid w:val="00F931C6"/>
    <w:rsid w:val="00FC6F54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1778C75"/>
  <w15:docId w15:val="{80911E1C-3928-468F-A93C-358530EF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Cigs</dc:creator>
  <cp:lastModifiedBy>Moyles, James</cp:lastModifiedBy>
  <cp:revision>4</cp:revision>
  <cp:lastPrinted>2009-12-08T10:40:00Z</cp:lastPrinted>
  <dcterms:created xsi:type="dcterms:W3CDTF">2016-10-18T15:09:00Z</dcterms:created>
  <dcterms:modified xsi:type="dcterms:W3CDTF">2021-10-08T09:44:00Z</dcterms:modified>
</cp:coreProperties>
</file>