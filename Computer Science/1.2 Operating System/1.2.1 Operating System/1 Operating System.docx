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Borders>
          <w:top w:val="single" w:sz="4" w:space="0" w:color="163562"/>
          <w:left w:val="single" w:sz="4" w:space="0" w:color="163562"/>
          <w:bottom w:val="single" w:sz="4" w:space="0" w:color="163562"/>
          <w:right w:val="single" w:sz="4" w:space="0" w:color="163562"/>
          <w:insideH w:val="single" w:sz="4" w:space="0" w:color="163562"/>
          <w:insideV w:val="single" w:sz="4" w:space="0" w:color="163562"/>
        </w:tblBorders>
        <w:shd w:val="clear" w:color="auto" w:fill="1F7DBB"/>
        <w:tblLook w:val="04A0" w:firstRow="1" w:lastRow="0" w:firstColumn="1" w:lastColumn="0" w:noHBand="0" w:noVBand="1"/>
      </w:tblPr>
      <w:tblGrid>
        <w:gridCol w:w="9923"/>
      </w:tblGrid>
      <w:tr w:rsidR="00190A60" w:rsidRPr="00D922CA" w:rsidTr="00D922CA">
        <w:tc>
          <w:tcPr>
            <w:tcW w:w="9923" w:type="dxa"/>
            <w:shd w:val="clear" w:color="auto" w:fill="1F7DBB"/>
            <w:vAlign w:val="center"/>
          </w:tcPr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  <w:p w:rsidR="00E62ECF" w:rsidRDefault="00E62ECF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8"/>
                <w:szCs w:val="28"/>
                <w:lang w:val="en-US"/>
              </w:rPr>
              <w:t>Theory Notes Task: Purpose of Operating Systems</w:t>
            </w:r>
          </w:p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</w:tc>
      </w:tr>
    </w:tbl>
    <w:p w:rsidR="00275DD3" w:rsidRDefault="00275DD3" w:rsidP="00CA555C">
      <w:pPr>
        <w:autoSpaceDE w:val="0"/>
        <w:autoSpaceDN w:val="0"/>
        <w:adjustRightInd w:val="0"/>
        <w:jc w:val="center"/>
        <w:rPr>
          <w:rFonts w:ascii="Tahoma" w:hAnsi="Tahoma" w:cs="Tahoma"/>
          <w:b/>
          <w:sz w:val="22"/>
          <w:szCs w:val="22"/>
          <w:lang w:val="en-US"/>
        </w:rPr>
      </w:pPr>
    </w:p>
    <w:p w:rsidR="00BF4FC2" w:rsidRPr="00BF4FC2" w:rsidRDefault="00BF4FC2" w:rsidP="00BF4FC2">
      <w:pPr>
        <w:autoSpaceDE w:val="0"/>
        <w:autoSpaceDN w:val="0"/>
        <w:adjustRightInd w:val="0"/>
        <w:rPr>
          <w:rFonts w:ascii="Tahoma" w:hAnsi="Tahoma" w:cs="Tahoma"/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BF4FC2" w:rsidRPr="00BF4FC2" w:rsidTr="00B56640">
        <w:tc>
          <w:tcPr>
            <w:tcW w:w="9522" w:type="dxa"/>
            <w:shd w:val="clear" w:color="auto" w:fill="auto"/>
          </w:tcPr>
          <w:p w:rsidR="00BF4FC2" w:rsidRPr="00BF4FC2" w:rsidRDefault="00BF4FC2" w:rsidP="00B56640">
            <w:pPr>
              <w:rPr>
                <w:rFonts w:ascii="Tahoma" w:hAnsi="Tahoma" w:cs="Tahoma"/>
                <w:lang w:val="en-US"/>
              </w:rPr>
            </w:pPr>
            <w:r w:rsidRPr="00BF4FC2">
              <w:rPr>
                <w:rFonts w:ascii="Tahoma" w:hAnsi="Tahoma" w:cs="Tahoma"/>
                <w:lang w:val="en-US"/>
              </w:rPr>
              <w:t xml:space="preserve">1. Highlight the purpose and roles of an operating system </w:t>
            </w:r>
          </w:p>
          <w:p w:rsidR="00BF4FC2" w:rsidRPr="00BF4FC2" w:rsidRDefault="00190BC1" w:rsidP="00190BC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Controls how a computer operates</w:t>
            </w:r>
          </w:p>
        </w:tc>
      </w:tr>
    </w:tbl>
    <w:p w:rsidR="00BF4FC2" w:rsidRPr="00BF4FC2" w:rsidRDefault="00BF4FC2" w:rsidP="00BF4FC2">
      <w:pPr>
        <w:rPr>
          <w:rFonts w:ascii="Tahoma" w:hAnsi="Tahoma" w:cs="Tahoma"/>
          <w:lang w:val="en-US"/>
        </w:rPr>
      </w:pPr>
    </w:p>
    <w:p w:rsidR="00BF4FC2" w:rsidRPr="00BF4FC2" w:rsidRDefault="00BF4FC2" w:rsidP="00BF4FC2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BF4FC2" w:rsidRPr="00BF4FC2" w:rsidTr="00B56640">
        <w:tc>
          <w:tcPr>
            <w:tcW w:w="9522" w:type="dxa"/>
            <w:shd w:val="clear" w:color="auto" w:fill="auto"/>
          </w:tcPr>
          <w:p w:rsidR="00BF4FC2" w:rsidRPr="00BF4FC2" w:rsidRDefault="00BF4FC2" w:rsidP="00B56640">
            <w:pPr>
              <w:rPr>
                <w:rFonts w:ascii="Tahoma" w:hAnsi="Tahoma" w:cs="Tahoma"/>
                <w:lang w:val="en-US"/>
              </w:rPr>
            </w:pPr>
            <w:r w:rsidRPr="00BF4FC2">
              <w:rPr>
                <w:rFonts w:ascii="Tahoma" w:hAnsi="Tahoma" w:cs="Tahoma"/>
                <w:lang w:val="en-US"/>
              </w:rPr>
              <w:t>2. Give examples of three different operating systems</w:t>
            </w:r>
          </w:p>
          <w:p w:rsidR="00BF4FC2" w:rsidRDefault="00190BC1" w:rsidP="00B5664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Windows</w:t>
            </w:r>
          </w:p>
          <w:p w:rsidR="00190BC1" w:rsidRDefault="00190BC1" w:rsidP="00B5664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Linux</w:t>
            </w:r>
          </w:p>
          <w:p w:rsidR="00BF4FC2" w:rsidRPr="00BF4FC2" w:rsidRDefault="00190BC1" w:rsidP="00190BC1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MacOS</w:t>
            </w:r>
            <w:proofErr w:type="spellEnd"/>
          </w:p>
        </w:tc>
      </w:tr>
    </w:tbl>
    <w:p w:rsidR="00BF4FC2" w:rsidRPr="00BF4FC2" w:rsidRDefault="00BF4FC2" w:rsidP="00BF4FC2">
      <w:pPr>
        <w:rPr>
          <w:rFonts w:ascii="Tahoma" w:hAnsi="Tahoma" w:cs="Tahoma"/>
        </w:rPr>
      </w:pPr>
    </w:p>
    <w:p w:rsidR="00BF4FC2" w:rsidRPr="00BF4FC2" w:rsidRDefault="00BF4FC2" w:rsidP="00BF4FC2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BF4FC2" w:rsidRPr="00BF4FC2" w:rsidTr="00B56640">
        <w:tc>
          <w:tcPr>
            <w:tcW w:w="9522" w:type="dxa"/>
            <w:shd w:val="clear" w:color="auto" w:fill="auto"/>
          </w:tcPr>
          <w:p w:rsidR="00BF4FC2" w:rsidRPr="00BF4FC2" w:rsidRDefault="00BF4FC2" w:rsidP="00B56640">
            <w:pPr>
              <w:rPr>
                <w:rFonts w:ascii="Tahoma" w:hAnsi="Tahoma" w:cs="Tahoma"/>
                <w:lang w:val="en-US"/>
              </w:rPr>
            </w:pPr>
            <w:r w:rsidRPr="00BF4FC2">
              <w:rPr>
                <w:rFonts w:ascii="Tahoma" w:hAnsi="Tahoma" w:cs="Tahoma"/>
                <w:lang w:val="en-US"/>
              </w:rPr>
              <w:t>3. Name the four parts of an operating system</w:t>
            </w:r>
          </w:p>
          <w:p w:rsidR="00BF4FC2" w:rsidRDefault="00190BC1" w:rsidP="00B5664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Kernel</w:t>
            </w:r>
          </w:p>
          <w:p w:rsidR="00190BC1" w:rsidRDefault="00190BC1" w:rsidP="00B5664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System Utilities</w:t>
            </w:r>
          </w:p>
          <w:p w:rsidR="00190BC1" w:rsidRDefault="00190BC1" w:rsidP="00B5664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Device Drivers</w:t>
            </w:r>
          </w:p>
          <w:p w:rsidR="00BF4FC2" w:rsidRPr="00BF4FC2" w:rsidRDefault="00190BC1" w:rsidP="00190BC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User Interface</w:t>
            </w:r>
          </w:p>
        </w:tc>
      </w:tr>
    </w:tbl>
    <w:p w:rsidR="00BF4FC2" w:rsidRPr="00BF4FC2" w:rsidRDefault="00BF4FC2" w:rsidP="00BF4FC2">
      <w:pPr>
        <w:rPr>
          <w:rFonts w:ascii="Tahoma" w:hAnsi="Tahoma" w:cs="Tahoma"/>
        </w:rPr>
      </w:pPr>
    </w:p>
    <w:p w:rsidR="00BF4FC2" w:rsidRPr="00BF4FC2" w:rsidRDefault="00BF4FC2" w:rsidP="00BF4FC2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BF4FC2" w:rsidRPr="00BF4FC2" w:rsidTr="00B56640">
        <w:tc>
          <w:tcPr>
            <w:tcW w:w="9522" w:type="dxa"/>
            <w:shd w:val="clear" w:color="auto" w:fill="auto"/>
          </w:tcPr>
          <w:p w:rsidR="00BF4FC2" w:rsidRPr="00BF4FC2" w:rsidRDefault="00BF4FC2" w:rsidP="00B56640">
            <w:pPr>
              <w:rPr>
                <w:rFonts w:ascii="Tahoma" w:hAnsi="Tahoma" w:cs="Tahoma"/>
                <w:lang w:val="en-US"/>
              </w:rPr>
            </w:pPr>
            <w:r w:rsidRPr="00BF4FC2">
              <w:rPr>
                <w:rFonts w:ascii="Tahoma" w:hAnsi="Tahoma" w:cs="Tahoma"/>
                <w:lang w:val="en-US"/>
              </w:rPr>
              <w:t>4. List four tasks performed by the kernel</w:t>
            </w:r>
          </w:p>
          <w:p w:rsidR="00190BC1" w:rsidRDefault="00190BC1" w:rsidP="00B5664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Loads and unloads tasks to and from main memory</w:t>
            </w:r>
          </w:p>
          <w:p w:rsidR="00BF4FC2" w:rsidRDefault="00190BC1" w:rsidP="00B5664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Manages files</w:t>
            </w:r>
          </w:p>
          <w:p w:rsidR="00190BC1" w:rsidRDefault="00190BC1" w:rsidP="00B5664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Schedules tasks to work efficiently on the CPU</w:t>
            </w:r>
          </w:p>
          <w:p w:rsidR="00BF4FC2" w:rsidRPr="00BF4FC2" w:rsidRDefault="00051299" w:rsidP="0005129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Security</w:t>
            </w:r>
          </w:p>
        </w:tc>
      </w:tr>
    </w:tbl>
    <w:p w:rsidR="00BF4FC2" w:rsidRPr="00BF4FC2" w:rsidRDefault="00BF4FC2" w:rsidP="00BF4FC2">
      <w:pPr>
        <w:rPr>
          <w:rFonts w:ascii="Tahoma" w:hAnsi="Tahoma" w:cs="Tahoma"/>
        </w:rPr>
      </w:pPr>
    </w:p>
    <w:p w:rsidR="00BF4FC2" w:rsidRPr="00BF4FC2" w:rsidRDefault="00BF4FC2" w:rsidP="00BF4FC2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BF4FC2" w:rsidRPr="00BF4FC2" w:rsidTr="00B56640">
        <w:tc>
          <w:tcPr>
            <w:tcW w:w="9522" w:type="dxa"/>
            <w:shd w:val="clear" w:color="auto" w:fill="auto"/>
          </w:tcPr>
          <w:p w:rsidR="00BF4FC2" w:rsidRPr="00BF4FC2" w:rsidRDefault="00BF4FC2" w:rsidP="00B56640">
            <w:pPr>
              <w:rPr>
                <w:rFonts w:ascii="Tahoma" w:hAnsi="Tahoma" w:cs="Tahoma"/>
                <w:lang w:val="en-US"/>
              </w:rPr>
            </w:pPr>
            <w:r w:rsidRPr="00BF4FC2">
              <w:rPr>
                <w:rFonts w:ascii="Tahoma" w:hAnsi="Tahoma" w:cs="Tahoma"/>
                <w:lang w:val="en-US"/>
              </w:rPr>
              <w:t>5a. Outline the role performed by device drivers</w:t>
            </w:r>
          </w:p>
          <w:p w:rsidR="00BF4FC2" w:rsidRPr="00BF4FC2" w:rsidRDefault="00330B88" w:rsidP="00330B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They allow the operating system to interact with hardware</w:t>
            </w:r>
          </w:p>
        </w:tc>
      </w:tr>
    </w:tbl>
    <w:p w:rsidR="00BF4FC2" w:rsidRDefault="00BF4FC2" w:rsidP="00BF4FC2">
      <w:pPr>
        <w:rPr>
          <w:rFonts w:ascii="Tahoma" w:hAnsi="Tahoma" w:cs="Tahoma"/>
        </w:rPr>
      </w:pPr>
    </w:p>
    <w:p w:rsidR="00BF4FC2" w:rsidRDefault="00BF4FC2" w:rsidP="00BF4FC2">
      <w:pPr>
        <w:rPr>
          <w:rFonts w:ascii="Tahoma" w:hAnsi="Tahoma" w:cs="Tahoma"/>
        </w:rPr>
      </w:pPr>
    </w:p>
    <w:p w:rsidR="00BF4FC2" w:rsidRPr="00BF4FC2" w:rsidRDefault="00BF4FC2" w:rsidP="00BF4FC2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BF4FC2" w:rsidRPr="00BF4FC2" w:rsidTr="00B56640">
        <w:tc>
          <w:tcPr>
            <w:tcW w:w="9522" w:type="dxa"/>
            <w:shd w:val="clear" w:color="auto" w:fill="auto"/>
          </w:tcPr>
          <w:p w:rsidR="00BF4FC2" w:rsidRPr="00BF4FC2" w:rsidRDefault="00BF4FC2" w:rsidP="00B56640">
            <w:pPr>
              <w:rPr>
                <w:rFonts w:ascii="Tahoma" w:hAnsi="Tahoma" w:cs="Tahoma"/>
                <w:lang w:val="en-US"/>
              </w:rPr>
            </w:pPr>
            <w:r w:rsidRPr="00BF4FC2">
              <w:rPr>
                <w:rFonts w:ascii="Tahoma" w:hAnsi="Tahoma" w:cs="Tahoma"/>
                <w:lang w:val="en-US"/>
              </w:rPr>
              <w:lastRenderedPageBreak/>
              <w:t>5b. Where can you find exact details of which device driver is needed by the operating system?</w:t>
            </w:r>
          </w:p>
          <w:p w:rsidR="00BF4FC2" w:rsidRPr="00330B88" w:rsidRDefault="00330B88" w:rsidP="00BF4FC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In the registry (Windows)</w:t>
            </w:r>
            <w:r>
              <w:rPr>
                <w:rFonts w:ascii="Tahoma" w:hAnsi="Tahoma" w:cs="Tahoma"/>
                <w:lang w:val="en-US"/>
              </w:rPr>
              <w:br/>
              <w:t>In the configuration files (Linux)</w:t>
            </w:r>
          </w:p>
        </w:tc>
      </w:tr>
    </w:tbl>
    <w:p w:rsidR="00BF4FC2" w:rsidRPr="00BF4FC2" w:rsidRDefault="00BF4FC2" w:rsidP="00BF4FC2">
      <w:pPr>
        <w:rPr>
          <w:rFonts w:ascii="Tahoma" w:hAnsi="Tahoma" w:cs="Tahoma"/>
        </w:rPr>
      </w:pPr>
    </w:p>
    <w:p w:rsidR="00BF4FC2" w:rsidRPr="00BF4FC2" w:rsidRDefault="00BF4FC2" w:rsidP="00BF4FC2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BF4FC2" w:rsidRPr="00BF4FC2" w:rsidTr="00B56640">
        <w:tc>
          <w:tcPr>
            <w:tcW w:w="9522" w:type="dxa"/>
            <w:shd w:val="clear" w:color="auto" w:fill="auto"/>
          </w:tcPr>
          <w:p w:rsidR="00BF4FC2" w:rsidRPr="00BF4FC2" w:rsidRDefault="00BF4FC2" w:rsidP="00B56640">
            <w:pPr>
              <w:rPr>
                <w:rFonts w:ascii="Tahoma" w:hAnsi="Tahoma" w:cs="Tahoma"/>
                <w:lang w:val="en-US"/>
              </w:rPr>
            </w:pPr>
            <w:r w:rsidRPr="00BF4FC2">
              <w:rPr>
                <w:rFonts w:ascii="Tahoma" w:hAnsi="Tahoma" w:cs="Tahoma"/>
                <w:lang w:val="en-US"/>
              </w:rPr>
              <w:t>6a. What is the purpose of a user interface?</w:t>
            </w:r>
          </w:p>
          <w:p w:rsidR="00BF4FC2" w:rsidRPr="00BF4FC2" w:rsidRDefault="00330B88" w:rsidP="00330B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To provide the user with a way to interact with the computer</w:t>
            </w:r>
          </w:p>
        </w:tc>
      </w:tr>
    </w:tbl>
    <w:p w:rsidR="00BF4FC2" w:rsidRPr="00BF4FC2" w:rsidRDefault="00BF4FC2" w:rsidP="00BF4FC2">
      <w:pPr>
        <w:rPr>
          <w:rFonts w:ascii="Tahoma" w:hAnsi="Tahoma" w:cs="Tahoma"/>
        </w:rPr>
      </w:pPr>
    </w:p>
    <w:p w:rsidR="00BF4FC2" w:rsidRDefault="00BF4FC2" w:rsidP="00BF4FC2">
      <w:pPr>
        <w:rPr>
          <w:rFonts w:ascii="Tahoma" w:hAnsi="Tahoma" w:cs="Tahoma"/>
          <w:lang w:val="en-US"/>
        </w:rPr>
      </w:pPr>
    </w:p>
    <w:p w:rsidR="00330B88" w:rsidRDefault="00330B88" w:rsidP="00BF4FC2">
      <w:pPr>
        <w:rPr>
          <w:rFonts w:ascii="Tahoma" w:hAnsi="Tahoma" w:cs="Tahoma"/>
          <w:lang w:val="en-US"/>
        </w:rPr>
      </w:pPr>
    </w:p>
    <w:p w:rsidR="00330B88" w:rsidRPr="00BF4FC2" w:rsidRDefault="00330B88" w:rsidP="00BF4FC2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BF4FC2" w:rsidRPr="00BF4FC2" w:rsidTr="00B56640">
        <w:tc>
          <w:tcPr>
            <w:tcW w:w="9522" w:type="dxa"/>
            <w:shd w:val="clear" w:color="auto" w:fill="auto"/>
          </w:tcPr>
          <w:p w:rsidR="00BF4FC2" w:rsidRPr="00BF4FC2" w:rsidRDefault="00BF4FC2" w:rsidP="00B56640">
            <w:pPr>
              <w:rPr>
                <w:rFonts w:ascii="Tahoma" w:hAnsi="Tahoma" w:cs="Tahoma"/>
                <w:lang w:val="en-US"/>
              </w:rPr>
            </w:pPr>
            <w:r w:rsidRPr="00BF4FC2">
              <w:rPr>
                <w:rFonts w:ascii="Tahoma" w:hAnsi="Tahoma" w:cs="Tahoma"/>
                <w:lang w:val="en-US"/>
              </w:rPr>
              <w:t>6b. Name two different types of user interface and explain how they differ</w:t>
            </w:r>
          </w:p>
          <w:p w:rsidR="00BF4FC2" w:rsidRDefault="00330B88" w:rsidP="00B5664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GUI – Very user friendly and easy to use</w:t>
            </w:r>
            <w:r w:rsidR="00D21113">
              <w:rPr>
                <w:rFonts w:ascii="Tahoma" w:hAnsi="Tahoma" w:cs="Tahoma"/>
                <w:lang w:val="en-US"/>
              </w:rPr>
              <w:t xml:space="preserve">, the user clicks on </w:t>
            </w:r>
            <w:proofErr w:type="spellStart"/>
            <w:r w:rsidR="00D21113">
              <w:rPr>
                <w:rFonts w:ascii="Tahoma" w:hAnsi="Tahoma" w:cs="Tahoma"/>
                <w:lang w:val="en-US"/>
              </w:rPr>
              <w:t>ui</w:t>
            </w:r>
            <w:proofErr w:type="spellEnd"/>
            <w:r w:rsidR="00D21113">
              <w:rPr>
                <w:rFonts w:ascii="Tahoma" w:hAnsi="Tahoma" w:cs="Tahoma"/>
                <w:lang w:val="en-US"/>
              </w:rPr>
              <w:t xml:space="preserve"> elements to interact with the computer</w:t>
            </w:r>
            <w:bookmarkStart w:id="0" w:name="_GoBack"/>
            <w:bookmarkEnd w:id="0"/>
          </w:p>
          <w:p w:rsidR="00BF4FC2" w:rsidRPr="00BF4FC2" w:rsidRDefault="00330B88" w:rsidP="00330B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CLI – You have to input instructions for the computer to understand, for more advanced users of the computer</w:t>
            </w:r>
          </w:p>
        </w:tc>
      </w:tr>
    </w:tbl>
    <w:p w:rsidR="00BF4FC2" w:rsidRPr="00BF4FC2" w:rsidRDefault="00BF4FC2" w:rsidP="00BF4FC2">
      <w:pPr>
        <w:rPr>
          <w:rFonts w:ascii="Tahoma" w:hAnsi="Tahoma" w:cs="Tahoma"/>
        </w:rPr>
      </w:pPr>
    </w:p>
    <w:p w:rsidR="00BF4FC2" w:rsidRPr="00BF4FC2" w:rsidRDefault="00BF4FC2" w:rsidP="00BF4FC2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BF4FC2" w:rsidRPr="00BF4FC2" w:rsidTr="00B56640">
        <w:tc>
          <w:tcPr>
            <w:tcW w:w="9522" w:type="dxa"/>
            <w:shd w:val="clear" w:color="auto" w:fill="auto"/>
          </w:tcPr>
          <w:p w:rsidR="00BF4FC2" w:rsidRPr="00BF4FC2" w:rsidRDefault="00BF4FC2" w:rsidP="00B56640">
            <w:pPr>
              <w:rPr>
                <w:rFonts w:ascii="Tahoma" w:hAnsi="Tahoma" w:cs="Tahoma"/>
                <w:lang w:val="en-US"/>
              </w:rPr>
            </w:pPr>
            <w:r w:rsidRPr="00BF4FC2">
              <w:rPr>
                <w:rFonts w:ascii="Tahoma" w:hAnsi="Tahoma" w:cs="Tahoma"/>
                <w:lang w:val="en-US"/>
              </w:rPr>
              <w:t>6a. What is the purpose of a system utility?  Provide examples.</w:t>
            </w:r>
          </w:p>
          <w:p w:rsidR="00BF4FC2" w:rsidRDefault="00330B88" w:rsidP="00B5664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System utility are the basic facilities needed in a computer such as print spool services and defragmentation</w:t>
            </w:r>
          </w:p>
          <w:p w:rsidR="00BF4FC2" w:rsidRDefault="00BF4FC2" w:rsidP="00B56640">
            <w:pPr>
              <w:rPr>
                <w:rFonts w:ascii="Tahoma" w:hAnsi="Tahoma" w:cs="Tahoma"/>
                <w:lang w:val="en-US"/>
              </w:rPr>
            </w:pPr>
          </w:p>
          <w:p w:rsidR="00BF4FC2" w:rsidRDefault="00BF4FC2" w:rsidP="00B56640">
            <w:pPr>
              <w:rPr>
                <w:rFonts w:ascii="Tahoma" w:hAnsi="Tahoma" w:cs="Tahoma"/>
                <w:lang w:val="en-US"/>
              </w:rPr>
            </w:pPr>
          </w:p>
          <w:p w:rsidR="00BF4FC2" w:rsidRPr="00BF4FC2" w:rsidRDefault="00BF4FC2" w:rsidP="00B56640">
            <w:pPr>
              <w:rPr>
                <w:rFonts w:ascii="Tahoma" w:hAnsi="Tahoma" w:cs="Tahoma"/>
                <w:lang w:val="en-US"/>
              </w:rPr>
            </w:pPr>
          </w:p>
          <w:p w:rsidR="00BF4FC2" w:rsidRPr="00BF4FC2" w:rsidRDefault="00BF4FC2" w:rsidP="00BF4FC2">
            <w:pPr>
              <w:rPr>
                <w:rFonts w:ascii="Tahoma" w:hAnsi="Tahoma" w:cs="Tahoma"/>
              </w:rPr>
            </w:pPr>
          </w:p>
        </w:tc>
      </w:tr>
    </w:tbl>
    <w:p w:rsidR="00BF4FC2" w:rsidRPr="00BF4FC2" w:rsidRDefault="00BF4FC2" w:rsidP="00BF4FC2">
      <w:pPr>
        <w:rPr>
          <w:rFonts w:ascii="Tahoma" w:hAnsi="Tahoma" w:cs="Tahoma"/>
        </w:rPr>
      </w:pPr>
    </w:p>
    <w:p w:rsidR="009B3176" w:rsidRDefault="009B3176" w:rsidP="00BF4FC2">
      <w:pPr>
        <w:autoSpaceDE w:val="0"/>
        <w:autoSpaceDN w:val="0"/>
        <w:adjustRightInd w:val="0"/>
        <w:jc w:val="center"/>
        <w:rPr>
          <w:rFonts w:ascii="Tahoma" w:hAnsi="Tahoma" w:cs="Tahoma"/>
          <w:sz w:val="22"/>
          <w:szCs w:val="22"/>
        </w:rPr>
      </w:pPr>
    </w:p>
    <w:sectPr w:rsidR="009B3176" w:rsidSect="00AF691D">
      <w:footerReference w:type="even" r:id="rId7"/>
      <w:footerReference w:type="default" r:id="rId8"/>
      <w:pgSz w:w="11906" w:h="16838"/>
      <w:pgMar w:top="1440" w:right="1300" w:bottom="1440" w:left="1300" w:header="708" w:footer="708" w:gutter="0"/>
      <w:pgBorders w:offsetFrom="page">
        <w:top w:val="single" w:sz="12" w:space="24" w:color="1F7DBB"/>
        <w:left w:val="single" w:sz="12" w:space="24" w:color="1F7DBB"/>
        <w:bottom w:val="single" w:sz="12" w:space="24" w:color="1F7DBB"/>
        <w:right w:val="single" w:sz="12" w:space="24" w:color="1F7DBB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D63" w:rsidRDefault="00BB5D63">
      <w:r>
        <w:separator/>
      </w:r>
    </w:p>
  </w:endnote>
  <w:endnote w:type="continuationSeparator" w:id="0">
    <w:p w:rsidR="00BB5D63" w:rsidRDefault="00BB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D9F" w:rsidRDefault="00A15D9F" w:rsidP="005B47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5D9F" w:rsidRDefault="00A15D9F" w:rsidP="008D6A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D9F" w:rsidRDefault="00A15D9F" w:rsidP="005B47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1113">
      <w:rPr>
        <w:rStyle w:val="PageNumber"/>
        <w:noProof/>
      </w:rPr>
      <w:t>2</w:t>
    </w:r>
    <w:r>
      <w:rPr>
        <w:rStyle w:val="PageNumber"/>
      </w:rPr>
      <w:fldChar w:fldCharType="end"/>
    </w:r>
  </w:p>
  <w:p w:rsidR="00A15D9F" w:rsidRDefault="00A15D9F" w:rsidP="008D6AB3">
    <w:pPr>
      <w:pStyle w:val="Footer"/>
      <w:ind w:right="360"/>
    </w:pPr>
  </w:p>
  <w:p w:rsidR="00A15D9F" w:rsidRDefault="00A15D9F" w:rsidP="001A7D2F">
    <w:pPr>
      <w:pStyle w:val="Footer"/>
    </w:pPr>
  </w:p>
  <w:p w:rsidR="00A15D9F" w:rsidRPr="00B6501E" w:rsidRDefault="00A15D9F" w:rsidP="00343A29">
    <w:pPr>
      <w:pStyle w:val="Footer"/>
      <w:jc w:val="center"/>
      <w:rPr>
        <w:rStyle w:val="Hyperlink"/>
        <w:rFonts w:ascii="Tahoma" w:hAnsi="Tahoma" w:cs="Tahoma"/>
        <w:sz w:val="20"/>
        <w:szCs w:val="20"/>
      </w:rPr>
    </w:pPr>
    <w:r w:rsidRPr="00B6501E">
      <w:rPr>
        <w:rStyle w:val="Hyperlink"/>
        <w:rFonts w:ascii="Tahoma" w:hAnsi="Tahoma" w:cs="Tahoma"/>
        <w:sz w:val="20"/>
        <w:szCs w:val="20"/>
      </w:rPr>
      <w:t xml:space="preserve">© </w:t>
    </w:r>
    <w:hyperlink r:id="rId1" w:history="1">
      <w:r w:rsidRPr="00B6501E">
        <w:rPr>
          <w:rStyle w:val="Hyperlink"/>
          <w:rFonts w:ascii="Tahoma" w:hAnsi="Tahoma" w:cs="Tahoma"/>
          <w:sz w:val="20"/>
          <w:szCs w:val="20"/>
        </w:rPr>
        <w:t>www.teach-ict.com</w:t>
      </w:r>
    </w:hyperlink>
    <w:r>
      <w:rPr>
        <w:rStyle w:val="Hyperlink"/>
        <w:rFonts w:ascii="Tahoma" w:hAnsi="Tahoma" w:cs="Tahoma"/>
        <w:sz w:val="20"/>
        <w:szCs w:val="20"/>
      </w:rPr>
      <w:t xml:space="preserve">  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D63" w:rsidRDefault="00BB5D63">
      <w:r>
        <w:separator/>
      </w:r>
    </w:p>
  </w:footnote>
  <w:footnote w:type="continuationSeparator" w:id="0">
    <w:p w:rsidR="00BB5D63" w:rsidRDefault="00BB5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676"/>
    <w:multiLevelType w:val="hybridMultilevel"/>
    <w:tmpl w:val="ED847D3A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65E89"/>
    <w:multiLevelType w:val="hybridMultilevel"/>
    <w:tmpl w:val="865C002C"/>
    <w:lvl w:ilvl="0" w:tplc="C9DECD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54F4"/>
    <w:multiLevelType w:val="hybridMultilevel"/>
    <w:tmpl w:val="CF1C05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C35BAD"/>
    <w:multiLevelType w:val="hybridMultilevel"/>
    <w:tmpl w:val="EEDCED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744651"/>
    <w:multiLevelType w:val="hybridMultilevel"/>
    <w:tmpl w:val="B8029C82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0554D1"/>
    <w:multiLevelType w:val="hybridMultilevel"/>
    <w:tmpl w:val="216EE04C"/>
    <w:lvl w:ilvl="0" w:tplc="5CEC6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258E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C8E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1C8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D949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2ECF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A68D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5F45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9E0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41ED5AD8"/>
    <w:multiLevelType w:val="hybridMultilevel"/>
    <w:tmpl w:val="C4602F54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B52E19"/>
    <w:multiLevelType w:val="hybridMultilevel"/>
    <w:tmpl w:val="4A4E17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9B737C"/>
    <w:multiLevelType w:val="hybridMultilevel"/>
    <w:tmpl w:val="34A61860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F34F6D"/>
    <w:multiLevelType w:val="hybridMultilevel"/>
    <w:tmpl w:val="B17A2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167423"/>
    <w:multiLevelType w:val="hybridMultilevel"/>
    <w:tmpl w:val="5900EC32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4E6884"/>
    <w:multiLevelType w:val="hybridMultilevel"/>
    <w:tmpl w:val="465EF6C8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61"/>
    <w:rsid w:val="00003928"/>
    <w:rsid w:val="00003B61"/>
    <w:rsid w:val="00013DF1"/>
    <w:rsid w:val="00021B72"/>
    <w:rsid w:val="00032DA5"/>
    <w:rsid w:val="00051299"/>
    <w:rsid w:val="00054D71"/>
    <w:rsid w:val="00081947"/>
    <w:rsid w:val="000A465E"/>
    <w:rsid w:val="000D2B77"/>
    <w:rsid w:val="000D4637"/>
    <w:rsid w:val="000E48D6"/>
    <w:rsid w:val="00103C0D"/>
    <w:rsid w:val="0010672F"/>
    <w:rsid w:val="001873AC"/>
    <w:rsid w:val="00190A60"/>
    <w:rsid w:val="00190BC1"/>
    <w:rsid w:val="001A7D2F"/>
    <w:rsid w:val="001C35C6"/>
    <w:rsid w:val="001C3FDD"/>
    <w:rsid w:val="001D6784"/>
    <w:rsid w:val="001E01BF"/>
    <w:rsid w:val="0024070B"/>
    <w:rsid w:val="00247B97"/>
    <w:rsid w:val="00251234"/>
    <w:rsid w:val="00255A14"/>
    <w:rsid w:val="00263CF8"/>
    <w:rsid w:val="00275DD3"/>
    <w:rsid w:val="002A6651"/>
    <w:rsid w:val="002D3465"/>
    <w:rsid w:val="00330B88"/>
    <w:rsid w:val="00343A29"/>
    <w:rsid w:val="00351D52"/>
    <w:rsid w:val="0039498F"/>
    <w:rsid w:val="003B5B83"/>
    <w:rsid w:val="003D244B"/>
    <w:rsid w:val="003D411C"/>
    <w:rsid w:val="003E28CE"/>
    <w:rsid w:val="004038EA"/>
    <w:rsid w:val="0044344E"/>
    <w:rsid w:val="00446474"/>
    <w:rsid w:val="00454801"/>
    <w:rsid w:val="00472506"/>
    <w:rsid w:val="00480756"/>
    <w:rsid w:val="004817E9"/>
    <w:rsid w:val="00482001"/>
    <w:rsid w:val="00494462"/>
    <w:rsid w:val="004B78A0"/>
    <w:rsid w:val="004D7A19"/>
    <w:rsid w:val="00507AC7"/>
    <w:rsid w:val="005422AF"/>
    <w:rsid w:val="0055000B"/>
    <w:rsid w:val="005614DA"/>
    <w:rsid w:val="00561BE2"/>
    <w:rsid w:val="00562360"/>
    <w:rsid w:val="00564471"/>
    <w:rsid w:val="005934AC"/>
    <w:rsid w:val="00595A27"/>
    <w:rsid w:val="005B472B"/>
    <w:rsid w:val="005B79B4"/>
    <w:rsid w:val="005C4CCD"/>
    <w:rsid w:val="005C7410"/>
    <w:rsid w:val="005C788A"/>
    <w:rsid w:val="005D0D2A"/>
    <w:rsid w:val="005E0102"/>
    <w:rsid w:val="00616253"/>
    <w:rsid w:val="006410F1"/>
    <w:rsid w:val="006B6C61"/>
    <w:rsid w:val="006C18DD"/>
    <w:rsid w:val="006C6E5C"/>
    <w:rsid w:val="00725713"/>
    <w:rsid w:val="00725CD6"/>
    <w:rsid w:val="00733DF5"/>
    <w:rsid w:val="00741DE6"/>
    <w:rsid w:val="007431A7"/>
    <w:rsid w:val="00744785"/>
    <w:rsid w:val="0077096F"/>
    <w:rsid w:val="00775C58"/>
    <w:rsid w:val="00785657"/>
    <w:rsid w:val="007A2B97"/>
    <w:rsid w:val="007C035A"/>
    <w:rsid w:val="007D162C"/>
    <w:rsid w:val="008446C5"/>
    <w:rsid w:val="00844E72"/>
    <w:rsid w:val="008D3A46"/>
    <w:rsid w:val="008D6AB3"/>
    <w:rsid w:val="00914A78"/>
    <w:rsid w:val="00927E7A"/>
    <w:rsid w:val="009344FB"/>
    <w:rsid w:val="00935D31"/>
    <w:rsid w:val="00954FB1"/>
    <w:rsid w:val="00962465"/>
    <w:rsid w:val="009B0FAD"/>
    <w:rsid w:val="009B3176"/>
    <w:rsid w:val="009B6BC2"/>
    <w:rsid w:val="009C2413"/>
    <w:rsid w:val="009E0AF1"/>
    <w:rsid w:val="009E47A9"/>
    <w:rsid w:val="00A15D9F"/>
    <w:rsid w:val="00A161A7"/>
    <w:rsid w:val="00A302C2"/>
    <w:rsid w:val="00A3229A"/>
    <w:rsid w:val="00A84762"/>
    <w:rsid w:val="00A84D7E"/>
    <w:rsid w:val="00A86002"/>
    <w:rsid w:val="00AB75B8"/>
    <w:rsid w:val="00AE61E3"/>
    <w:rsid w:val="00AF691D"/>
    <w:rsid w:val="00B03067"/>
    <w:rsid w:val="00B20468"/>
    <w:rsid w:val="00B30651"/>
    <w:rsid w:val="00B6501E"/>
    <w:rsid w:val="00B67A99"/>
    <w:rsid w:val="00B873BD"/>
    <w:rsid w:val="00B97F97"/>
    <w:rsid w:val="00BB3761"/>
    <w:rsid w:val="00BB5D63"/>
    <w:rsid w:val="00BC05E1"/>
    <w:rsid w:val="00BC07A3"/>
    <w:rsid w:val="00BC6695"/>
    <w:rsid w:val="00BF4FC2"/>
    <w:rsid w:val="00BF7A9E"/>
    <w:rsid w:val="00C37A7D"/>
    <w:rsid w:val="00C41B6B"/>
    <w:rsid w:val="00C437C4"/>
    <w:rsid w:val="00C700F5"/>
    <w:rsid w:val="00CA4143"/>
    <w:rsid w:val="00CA555C"/>
    <w:rsid w:val="00CB6151"/>
    <w:rsid w:val="00CC077F"/>
    <w:rsid w:val="00CD7254"/>
    <w:rsid w:val="00CE5699"/>
    <w:rsid w:val="00CE6C80"/>
    <w:rsid w:val="00CF43CE"/>
    <w:rsid w:val="00CF576C"/>
    <w:rsid w:val="00D02778"/>
    <w:rsid w:val="00D21113"/>
    <w:rsid w:val="00D34D96"/>
    <w:rsid w:val="00D922CA"/>
    <w:rsid w:val="00DA5A9A"/>
    <w:rsid w:val="00DC17BF"/>
    <w:rsid w:val="00E01185"/>
    <w:rsid w:val="00E1188B"/>
    <w:rsid w:val="00E35261"/>
    <w:rsid w:val="00E53AC9"/>
    <w:rsid w:val="00E55084"/>
    <w:rsid w:val="00E62ECF"/>
    <w:rsid w:val="00E639AC"/>
    <w:rsid w:val="00E66614"/>
    <w:rsid w:val="00E91142"/>
    <w:rsid w:val="00E94FB3"/>
    <w:rsid w:val="00EA5AB2"/>
    <w:rsid w:val="00EC23E0"/>
    <w:rsid w:val="00EF422B"/>
    <w:rsid w:val="00EF5D0B"/>
    <w:rsid w:val="00F11EF4"/>
    <w:rsid w:val="00F61B3A"/>
    <w:rsid w:val="00F863D8"/>
    <w:rsid w:val="00F871AF"/>
    <w:rsid w:val="00F931C6"/>
    <w:rsid w:val="00FC6F54"/>
    <w:rsid w:val="00FD5B1A"/>
    <w:rsid w:val="00FF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DC982B5"/>
  <w15:docId w15:val="{32AE60CD-3F6D-4F08-8979-7B9F703E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D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5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A7D2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A7D2F"/>
    <w:pPr>
      <w:tabs>
        <w:tab w:val="center" w:pos="4153"/>
        <w:tab w:val="right" w:pos="8306"/>
      </w:tabs>
    </w:pPr>
  </w:style>
  <w:style w:type="character" w:styleId="Hyperlink">
    <w:name w:val="Hyperlink"/>
    <w:rsid w:val="001A7D2F"/>
    <w:rPr>
      <w:rFonts w:ascii="Verdana" w:hAnsi="Verdan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PageNumber">
    <w:name w:val="page number"/>
    <w:basedOn w:val="DefaultParagraphFont"/>
    <w:rsid w:val="008D6AB3"/>
  </w:style>
  <w:style w:type="paragraph" w:styleId="List">
    <w:name w:val="List"/>
    <w:basedOn w:val="BodyText"/>
    <w:rsid w:val="00BC6695"/>
    <w:pPr>
      <w:widowControl w:val="0"/>
      <w:suppressAutoHyphens/>
    </w:pPr>
    <w:rPr>
      <w:rFonts w:eastAsia="Lucida Sans Unicode" w:cs="Tahoma"/>
      <w:kern w:val="1"/>
    </w:rPr>
  </w:style>
  <w:style w:type="paragraph" w:styleId="BodyText">
    <w:name w:val="Body Text"/>
    <w:basedOn w:val="Normal"/>
    <w:rsid w:val="00BC6695"/>
    <w:pPr>
      <w:spacing w:after="120"/>
    </w:pPr>
  </w:style>
  <w:style w:type="paragraph" w:styleId="NormalWeb">
    <w:name w:val="Normal (Web)"/>
    <w:basedOn w:val="Normal"/>
    <w:rsid w:val="005C4CCD"/>
    <w:pPr>
      <w:spacing w:before="100" w:beforeAutospacing="1" w:after="100" w:afterAutospacing="1"/>
    </w:pPr>
  </w:style>
  <w:style w:type="paragraph" w:customStyle="1" w:styleId="Questionnumber">
    <w:name w:val="Question number"/>
    <w:rsid w:val="00CC077F"/>
    <w:pPr>
      <w:tabs>
        <w:tab w:val="left" w:pos="1440"/>
        <w:tab w:val="left" w:pos="8640"/>
      </w:tabs>
      <w:ind w:left="720" w:hanging="720"/>
      <w:jc w:val="both"/>
    </w:pPr>
    <w:rPr>
      <w:rFonts w:ascii="Arial" w:hAnsi="Arial"/>
      <w:sz w:val="22"/>
      <w:lang w:eastAsia="en-US"/>
    </w:rPr>
  </w:style>
  <w:style w:type="paragraph" w:customStyle="1" w:styleId="Objective">
    <w:name w:val="Objective"/>
    <w:rsid w:val="00CC077F"/>
    <w:pPr>
      <w:tabs>
        <w:tab w:val="left" w:pos="7200"/>
        <w:tab w:val="right" w:pos="9749"/>
      </w:tabs>
    </w:pPr>
    <w:rPr>
      <w:rFonts w:ascii="Helvetica" w:hAnsi="Helvetica"/>
      <w:sz w:val="22"/>
      <w:lang w:eastAsia="en-US"/>
    </w:rPr>
  </w:style>
  <w:style w:type="paragraph" w:customStyle="1" w:styleId="abs">
    <w:name w:val="abs"/>
    <w:basedOn w:val="Normal"/>
    <w:rsid w:val="00CC077F"/>
    <w:pPr>
      <w:tabs>
        <w:tab w:val="left" w:pos="425"/>
        <w:tab w:val="right" w:pos="9072"/>
      </w:tabs>
      <w:ind w:left="851" w:hanging="851"/>
      <w:jc w:val="both"/>
    </w:pPr>
    <w:rPr>
      <w:rFonts w:ascii="Arial" w:hAnsi="Arial"/>
      <w:sz w:val="22"/>
      <w:szCs w:val="20"/>
      <w:lang w:eastAsia="en-US"/>
    </w:rPr>
  </w:style>
  <w:style w:type="paragraph" w:customStyle="1" w:styleId="Default">
    <w:name w:val="Default"/>
    <w:rsid w:val="00CC07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Normal"/>
    <w:rsid w:val="00CC077F"/>
    <w:pPr>
      <w:spacing w:after="120"/>
      <w:ind w:left="283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89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673">
              <w:marLeft w:val="0"/>
              <w:marRight w:val="0"/>
              <w:marTop w:val="0"/>
              <w:marBottom w:val="240"/>
              <w:divBdr>
                <w:top w:val="single" w:sz="6" w:space="0" w:color="auto"/>
                <w:left w:val="none" w:sz="0" w:space="0" w:color="auto"/>
                <w:bottom w:val="single" w:sz="6" w:space="12" w:color="auto"/>
                <w:right w:val="none" w:sz="0" w:space="0" w:color="auto"/>
              </w:divBdr>
              <w:divsChild>
                <w:div w:id="1711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ch-ic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ames\Python\teachict\Testin\tasks\theory%20notes%20tas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theory notes task</Template>
  <TotalTime>6</TotalTime>
  <Pages>2</Pages>
  <Words>219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</CharactersWithSpaces>
  <SharedDoc>false</SharedDoc>
  <HLinks>
    <vt:vector size="12" baseType="variant">
      <vt:variant>
        <vt:i4>4522073</vt:i4>
      </vt:variant>
      <vt:variant>
        <vt:i4>8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  <vt:variant>
        <vt:i4>4522073</vt:i4>
      </vt:variant>
      <vt:variant>
        <vt:i4>5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Moyles, James</dc:creator>
  <cp:lastModifiedBy>Moyles, James</cp:lastModifiedBy>
  <cp:revision>6</cp:revision>
  <cp:lastPrinted>2009-12-08T10:40:00Z</cp:lastPrinted>
  <dcterms:created xsi:type="dcterms:W3CDTF">2021-09-10T08:47:00Z</dcterms:created>
  <dcterms:modified xsi:type="dcterms:W3CDTF">2021-09-10T09:14:00Z</dcterms:modified>
</cp:coreProperties>
</file>